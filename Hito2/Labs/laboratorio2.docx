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EE9E" w14:textId="77777777" w:rsidR="00865338" w:rsidRPr="00E15AED" w:rsidRDefault="000E5671" w:rsidP="004A4F55">
      <w:pPr>
        <w:spacing w:line="360" w:lineRule="auto"/>
        <w:jc w:val="center"/>
        <w:rPr>
          <w:rFonts w:ascii="Arial" w:hAnsi="Arial"/>
          <w:b/>
          <w:bCs/>
          <w:sz w:val="36"/>
          <w:szCs w:val="36"/>
        </w:rPr>
      </w:pPr>
      <w:r w:rsidRPr="00E15AED">
        <w:rPr>
          <w:rFonts w:ascii="Arial" w:hAnsi="Arial"/>
          <w:b/>
          <w:bCs/>
          <w:sz w:val="36"/>
          <w:szCs w:val="36"/>
        </w:rPr>
        <w:t>UNIVERSIDAD PRIVADA “FRANZ TAMAYO”</w:t>
      </w:r>
    </w:p>
    <w:p w14:paraId="6158FE23" w14:textId="77777777" w:rsidR="000E5671" w:rsidRPr="00E15AED" w:rsidRDefault="000E5671" w:rsidP="004A4F55">
      <w:pPr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 w:rsidRPr="00E15AED">
        <w:rPr>
          <w:rFonts w:ascii="Arial" w:hAnsi="Arial"/>
          <w:b/>
          <w:bCs/>
          <w:sz w:val="32"/>
          <w:szCs w:val="32"/>
        </w:rPr>
        <w:t>F</w:t>
      </w:r>
      <w:r w:rsidR="00E15AED" w:rsidRPr="00E15AED">
        <w:rPr>
          <w:rFonts w:ascii="Arial" w:hAnsi="Arial"/>
          <w:b/>
          <w:bCs/>
          <w:sz w:val="32"/>
          <w:szCs w:val="32"/>
        </w:rPr>
        <w:t>ACULTAD DE INGENIERIA</w:t>
      </w:r>
    </w:p>
    <w:p w14:paraId="2E1A5D48" w14:textId="77777777" w:rsidR="000E5671" w:rsidRPr="00E15AED" w:rsidRDefault="000E5671" w:rsidP="004A4F55">
      <w:pPr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 w:rsidRPr="00E15AED">
        <w:rPr>
          <w:rFonts w:ascii="Arial" w:hAnsi="Arial"/>
          <w:b/>
          <w:bCs/>
          <w:sz w:val="32"/>
          <w:szCs w:val="32"/>
        </w:rPr>
        <w:t>C</w:t>
      </w:r>
      <w:r w:rsidR="00E15AED" w:rsidRPr="00E15AED">
        <w:rPr>
          <w:rFonts w:ascii="Arial" w:hAnsi="Arial"/>
          <w:b/>
          <w:bCs/>
          <w:sz w:val="32"/>
          <w:szCs w:val="32"/>
        </w:rPr>
        <w:t>ARRERA DE INGENIERIA EN SISTEMAS</w:t>
      </w:r>
    </w:p>
    <w:p w14:paraId="44796175" w14:textId="77777777" w:rsidR="000E5671" w:rsidRDefault="000E5671" w:rsidP="000E5671">
      <w:pPr>
        <w:spacing w:before="100" w:beforeAutospacing="1" w:after="100" w:afterAutospacing="1" w:line="360" w:lineRule="auto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21C05C5" wp14:editId="38164F0D">
            <wp:extent cx="1980000" cy="1980000"/>
            <wp:effectExtent l="0" t="0" r="1270" b="1270"/>
            <wp:docPr id="1" name="Imagen 1" descr="Universidad Privada Franz Tamayo (Bolivia)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rivada Franz Tamayo (Bolivia) - Ecu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9839" w14:textId="46102E39" w:rsidR="00E15AED" w:rsidRPr="00E15AED" w:rsidRDefault="00E15AED" w:rsidP="000E5671">
      <w:pPr>
        <w:spacing w:before="100" w:beforeAutospacing="1" w:after="100" w:afterAutospacing="1" w:line="360" w:lineRule="auto"/>
        <w:jc w:val="center"/>
        <w:rPr>
          <w:rFonts w:ascii="Arial" w:hAnsi="Arial"/>
          <w:b/>
          <w:bCs/>
          <w:sz w:val="36"/>
          <w:szCs w:val="36"/>
        </w:rPr>
      </w:pPr>
      <w:r w:rsidRPr="00E15AED">
        <w:rPr>
          <w:rFonts w:ascii="Arial" w:hAnsi="Arial"/>
          <w:b/>
          <w:bCs/>
          <w:sz w:val="36"/>
          <w:szCs w:val="36"/>
        </w:rPr>
        <w:t>“</w:t>
      </w:r>
      <w:r w:rsidR="00477B9B">
        <w:rPr>
          <w:rFonts w:ascii="Arial" w:hAnsi="Arial"/>
          <w:b/>
          <w:bCs/>
          <w:sz w:val="36"/>
          <w:szCs w:val="36"/>
        </w:rPr>
        <w:t>Laboratorio 2</w:t>
      </w:r>
      <w:r w:rsidRPr="00E15AED">
        <w:rPr>
          <w:rFonts w:ascii="Arial" w:hAnsi="Arial"/>
          <w:b/>
          <w:bCs/>
          <w:sz w:val="36"/>
          <w:szCs w:val="36"/>
        </w:rPr>
        <w:t>”</w:t>
      </w:r>
    </w:p>
    <w:p w14:paraId="3588B0ED" w14:textId="77777777" w:rsidR="000E5671" w:rsidRPr="004A4F55" w:rsidRDefault="00E15AED" w:rsidP="000E5671">
      <w:pPr>
        <w:spacing w:before="100" w:beforeAutospacing="1" w:after="100" w:afterAutospacing="1"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ESTUDIANTE</w:t>
      </w:r>
      <w:r w:rsidR="000E5671" w:rsidRPr="004A4F55">
        <w:rPr>
          <w:rFonts w:ascii="Arial" w:hAnsi="Arial"/>
          <w:b/>
          <w:bCs/>
        </w:rPr>
        <w:t>:</w:t>
      </w:r>
    </w:p>
    <w:p w14:paraId="57F8556E" w14:textId="77777777" w:rsidR="000E5671" w:rsidRDefault="00504261" w:rsidP="000E5671">
      <w:pPr>
        <w:spacing w:before="100" w:beforeAutospacing="1" w:after="100" w:afterAutospacing="1" w:line="360" w:lineRule="auto"/>
        <w:ind w:left="708"/>
        <w:rPr>
          <w:rFonts w:ascii="Arial" w:hAnsi="Arial"/>
        </w:rPr>
      </w:pPr>
      <w:r>
        <w:rPr>
          <w:rFonts w:ascii="Arial" w:hAnsi="Arial"/>
        </w:rPr>
        <w:t>JOSE YHILMAR VILLCA MAYTA</w:t>
      </w:r>
    </w:p>
    <w:p w14:paraId="6CF234ED" w14:textId="77777777" w:rsidR="000E5671" w:rsidRPr="004A4F55" w:rsidRDefault="00E15AED" w:rsidP="000E5671">
      <w:pPr>
        <w:spacing w:before="100" w:beforeAutospacing="1" w:after="100" w:afterAutospacing="1"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DOCENTE</w:t>
      </w:r>
      <w:r w:rsidR="000E5671" w:rsidRPr="004A4F55">
        <w:rPr>
          <w:rFonts w:ascii="Arial" w:hAnsi="Arial"/>
          <w:b/>
          <w:bCs/>
        </w:rPr>
        <w:t>:</w:t>
      </w:r>
    </w:p>
    <w:p w14:paraId="22E54B61" w14:textId="5BCD28C2" w:rsidR="000E5671" w:rsidRDefault="000E5671" w:rsidP="000E5671">
      <w:p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tab/>
        <w:t>ING.</w:t>
      </w:r>
      <w:r w:rsidRPr="000E5671">
        <w:t xml:space="preserve"> </w:t>
      </w:r>
    </w:p>
    <w:p w14:paraId="518995A3" w14:textId="77777777" w:rsidR="000E5671" w:rsidRPr="004A4F55" w:rsidRDefault="00E15AED" w:rsidP="000E5671">
      <w:pPr>
        <w:spacing w:before="100" w:beforeAutospacing="1" w:after="100" w:afterAutospacing="1"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MATERIA</w:t>
      </w:r>
      <w:r w:rsidR="000E5671" w:rsidRPr="004A4F55">
        <w:rPr>
          <w:rFonts w:ascii="Arial" w:hAnsi="Arial"/>
          <w:b/>
          <w:bCs/>
        </w:rPr>
        <w:t>:</w:t>
      </w:r>
    </w:p>
    <w:p w14:paraId="263E8068" w14:textId="77777777" w:rsidR="000E5671" w:rsidRDefault="000E5671" w:rsidP="000E5671">
      <w:p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tab/>
      </w:r>
      <w:r w:rsidR="00651CDC" w:rsidRPr="00651CDC">
        <w:t>PROGRAMACION DE SISTEMAS EMBEBIDOS</w:t>
      </w:r>
    </w:p>
    <w:p w14:paraId="46D0E8BA" w14:textId="77777777" w:rsidR="004A4F55" w:rsidRDefault="004A4F55" w:rsidP="00E15AED">
      <w:pPr>
        <w:jc w:val="center"/>
        <w:rPr>
          <w:rFonts w:ascii="Arial" w:hAnsi="Arial"/>
        </w:rPr>
      </w:pPr>
      <w:r>
        <w:rPr>
          <w:rFonts w:ascii="Arial" w:hAnsi="Arial"/>
        </w:rPr>
        <w:t>El Alto – Bolivia</w:t>
      </w:r>
    </w:p>
    <w:p w14:paraId="577D0455" w14:textId="2E73F5A1" w:rsidR="004A4F55" w:rsidRDefault="004A4F55" w:rsidP="00E15AED">
      <w:pPr>
        <w:jc w:val="center"/>
        <w:rPr>
          <w:rFonts w:ascii="Arial" w:hAnsi="Arial"/>
        </w:rPr>
      </w:pPr>
      <w:r>
        <w:rPr>
          <w:rFonts w:ascii="Arial" w:hAnsi="Arial"/>
        </w:rPr>
        <w:t>202</w:t>
      </w:r>
      <w:r w:rsidR="00477B9B">
        <w:rPr>
          <w:rFonts w:ascii="Arial" w:hAnsi="Arial"/>
        </w:rPr>
        <w:t>2</w:t>
      </w:r>
    </w:p>
    <w:p w14:paraId="31A2E17A" w14:textId="50B0E3CE" w:rsidR="00477B9B" w:rsidRDefault="00477B9B" w:rsidP="00E15AED">
      <w:pPr>
        <w:jc w:val="center"/>
        <w:rPr>
          <w:rFonts w:ascii="Arial" w:hAnsi="Arial"/>
        </w:rPr>
      </w:pPr>
    </w:p>
    <w:p w14:paraId="2D20318D" w14:textId="4719AE49" w:rsidR="00477B9B" w:rsidRDefault="00477B9B" w:rsidP="00E15AED">
      <w:pPr>
        <w:jc w:val="center"/>
        <w:rPr>
          <w:rFonts w:ascii="Arial" w:hAnsi="Arial"/>
        </w:rPr>
      </w:pPr>
    </w:p>
    <w:p w14:paraId="3F400BF9" w14:textId="1718270D" w:rsidR="00477B9B" w:rsidRDefault="00477B9B" w:rsidP="00E15AED">
      <w:pPr>
        <w:jc w:val="center"/>
        <w:rPr>
          <w:rFonts w:ascii="Arial" w:hAnsi="Arial"/>
        </w:rPr>
      </w:pPr>
    </w:p>
    <w:p w14:paraId="149EDE2A" w14:textId="2DBDACD4" w:rsidR="00477B9B" w:rsidRDefault="00477B9B" w:rsidP="00E15AED">
      <w:pPr>
        <w:jc w:val="center"/>
        <w:rPr>
          <w:rFonts w:ascii="Arial" w:hAnsi="Arial"/>
        </w:rPr>
      </w:pPr>
    </w:p>
    <w:p w14:paraId="609C0400" w14:textId="5C525CAC" w:rsidR="00477B9B" w:rsidRDefault="00477B9B" w:rsidP="00E15AED">
      <w:pPr>
        <w:jc w:val="center"/>
        <w:rPr>
          <w:rFonts w:ascii="Arial" w:hAnsi="Arial"/>
        </w:rPr>
      </w:pPr>
    </w:p>
    <w:p w14:paraId="39D3C0F3" w14:textId="101C04D6" w:rsidR="00477B9B" w:rsidRDefault="00477B9B" w:rsidP="00477B9B">
      <w:pPr>
        <w:rPr>
          <w:rFonts w:ascii="Arial" w:hAnsi="Arial"/>
        </w:rPr>
      </w:pPr>
    </w:p>
    <w:p w14:paraId="1DF24F40" w14:textId="1D54E269" w:rsidR="00477B9B" w:rsidRDefault="00477B9B" w:rsidP="00477B9B">
      <w:pPr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Metodos</w:t>
      </w:r>
      <w:proofErr w:type="spellEnd"/>
      <w:r>
        <w:rPr>
          <w:rFonts w:ascii="Arial" w:hAnsi="Arial"/>
        </w:rPr>
        <w:t xml:space="preserve"> Especial en Python</w:t>
      </w:r>
    </w:p>
    <w:p w14:paraId="5C7E9B3A" w14:textId="498B2574" w:rsidR="009960DF" w:rsidRDefault="009960DF" w:rsidP="009960DF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Método del constructor __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>_</w:t>
      </w:r>
      <w:proofErr w:type="gramStart"/>
      <w:r>
        <w:rPr>
          <w:rFonts w:ascii="Arial" w:hAnsi="Arial"/>
        </w:rPr>
        <w:t>_(</w:t>
      </w:r>
      <w:proofErr w:type="gramEnd"/>
      <w:r>
        <w:rPr>
          <w:rFonts w:ascii="Arial" w:hAnsi="Arial"/>
        </w:rPr>
        <w:t>)</w:t>
      </w:r>
    </w:p>
    <w:p w14:paraId="7A28B12C" w14:textId="02FBDE65" w:rsidR="009960DF" w:rsidRDefault="009960DF" w:rsidP="009960DF">
      <w:pPr>
        <w:ind w:left="360"/>
        <w:rPr>
          <w:rFonts w:ascii="Arial" w:hAnsi="Arial"/>
        </w:rPr>
      </w:pPr>
      <w:r w:rsidRPr="009960DF">
        <w:rPr>
          <w:rFonts w:ascii="Arial" w:hAnsi="Arial"/>
        </w:rPr>
        <w:drawing>
          <wp:inline distT="0" distB="0" distL="0" distR="0" wp14:anchorId="70DC4435" wp14:editId="4D319A5E">
            <wp:extent cx="4563112" cy="98121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7ECB" w14:textId="4A9578B2" w:rsidR="009960DF" w:rsidRDefault="009960DF" w:rsidP="009960DF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Método __</w:t>
      </w:r>
      <w:proofErr w:type="spellStart"/>
      <w:r>
        <w:rPr>
          <w:rFonts w:ascii="Arial" w:hAnsi="Arial"/>
        </w:rPr>
        <w:t>str</w:t>
      </w:r>
      <w:proofErr w:type="spellEnd"/>
      <w:r>
        <w:rPr>
          <w:rFonts w:ascii="Arial" w:hAnsi="Arial"/>
        </w:rPr>
        <w:t>_</w:t>
      </w:r>
      <w:proofErr w:type="gramStart"/>
      <w:r>
        <w:rPr>
          <w:rFonts w:ascii="Arial" w:hAnsi="Arial"/>
        </w:rPr>
        <w:t>_(</w:t>
      </w:r>
      <w:proofErr w:type="gramEnd"/>
      <w:r>
        <w:rPr>
          <w:rFonts w:ascii="Arial" w:hAnsi="Arial"/>
        </w:rPr>
        <w:t>)</w:t>
      </w:r>
    </w:p>
    <w:p w14:paraId="63442F6F" w14:textId="09E34C22" w:rsidR="009960DF" w:rsidRDefault="009960DF" w:rsidP="009960DF">
      <w:pPr>
        <w:ind w:left="360"/>
        <w:rPr>
          <w:rFonts w:ascii="Arial" w:hAnsi="Arial"/>
        </w:rPr>
      </w:pPr>
      <w:r w:rsidRPr="009960DF">
        <w:rPr>
          <w:rFonts w:ascii="Arial" w:hAnsi="Arial"/>
        </w:rPr>
        <w:drawing>
          <wp:inline distT="0" distB="0" distL="0" distR="0" wp14:anchorId="22C23554" wp14:editId="45633489">
            <wp:extent cx="5612130" cy="5048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79E" w14:textId="77777777" w:rsidR="004860F1" w:rsidRPr="004860F1" w:rsidRDefault="009960DF" w:rsidP="004860F1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método </w:t>
      </w:r>
      <w:r w:rsidR="004860F1" w:rsidRPr="004860F1">
        <w:rPr>
          <w:rFonts w:ascii="Arial" w:hAnsi="Arial"/>
        </w:rPr>
        <w:t>__</w:t>
      </w:r>
      <w:proofErr w:type="spellStart"/>
      <w:r w:rsidR="004860F1" w:rsidRPr="004860F1">
        <w:rPr>
          <w:rFonts w:ascii="Arial" w:hAnsi="Arial"/>
        </w:rPr>
        <w:t>len</w:t>
      </w:r>
      <w:proofErr w:type="spellEnd"/>
      <w:r w:rsidR="004860F1" w:rsidRPr="004860F1">
        <w:rPr>
          <w:rFonts w:ascii="Arial" w:hAnsi="Arial"/>
        </w:rPr>
        <w:t>__</w:t>
      </w:r>
    </w:p>
    <w:p w14:paraId="6FEC5817" w14:textId="40282A47" w:rsidR="009960DF" w:rsidRDefault="004860F1" w:rsidP="004860F1">
      <w:pPr>
        <w:ind w:left="360"/>
        <w:rPr>
          <w:rFonts w:ascii="Arial" w:hAnsi="Arial"/>
        </w:rPr>
      </w:pPr>
      <w:r w:rsidRPr="004860F1">
        <w:rPr>
          <w:rFonts w:ascii="Arial" w:hAnsi="Arial"/>
        </w:rPr>
        <w:drawing>
          <wp:inline distT="0" distB="0" distL="0" distR="0" wp14:anchorId="3F6BB824" wp14:editId="2284150C">
            <wp:extent cx="5382376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6563" w14:textId="77777777" w:rsidR="004860F1" w:rsidRPr="004860F1" w:rsidRDefault="004860F1" w:rsidP="004860F1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Método </w:t>
      </w:r>
      <w:r w:rsidRPr="004860F1">
        <w:rPr>
          <w:rFonts w:ascii="Arial" w:hAnsi="Arial"/>
        </w:rPr>
        <w:t>__del__</w:t>
      </w:r>
    </w:p>
    <w:p w14:paraId="5FEAB31E" w14:textId="4DAD4397" w:rsidR="004860F1" w:rsidRDefault="004860F1" w:rsidP="004860F1">
      <w:pPr>
        <w:ind w:left="360"/>
        <w:rPr>
          <w:rFonts w:ascii="Arial" w:hAnsi="Arial"/>
        </w:rPr>
      </w:pPr>
      <w:r w:rsidRPr="004860F1">
        <w:rPr>
          <w:rFonts w:ascii="Arial" w:hAnsi="Arial"/>
        </w:rPr>
        <w:drawing>
          <wp:inline distT="0" distB="0" distL="0" distR="0" wp14:anchorId="76771584" wp14:editId="4EC098A8">
            <wp:extent cx="5612130" cy="678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8A" w14:textId="5C5EAF77" w:rsidR="004860F1" w:rsidRDefault="004860F1" w:rsidP="004860F1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Método privado</w:t>
      </w:r>
    </w:p>
    <w:p w14:paraId="377E52A1" w14:textId="7170D269" w:rsidR="004860F1" w:rsidRPr="004860F1" w:rsidRDefault="004860F1" w:rsidP="004860F1">
      <w:pPr>
        <w:ind w:left="360"/>
        <w:rPr>
          <w:rFonts w:ascii="Arial" w:hAnsi="Arial"/>
        </w:rPr>
      </w:pPr>
      <w:r w:rsidRPr="004860F1">
        <w:rPr>
          <w:rFonts w:ascii="Arial" w:hAnsi="Arial"/>
        </w:rPr>
        <w:drawing>
          <wp:inline distT="0" distB="0" distL="0" distR="0" wp14:anchorId="10450839" wp14:editId="435932C5">
            <wp:extent cx="3534268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D1AB" w14:textId="4FFD9505" w:rsidR="004860F1" w:rsidRDefault="004860F1" w:rsidP="004860F1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Método publico</w:t>
      </w:r>
    </w:p>
    <w:p w14:paraId="4E4AB868" w14:textId="3DC7F7D8" w:rsidR="004860F1" w:rsidRDefault="004860F1" w:rsidP="004860F1">
      <w:pPr>
        <w:ind w:left="360"/>
        <w:rPr>
          <w:rFonts w:ascii="Arial" w:hAnsi="Arial"/>
        </w:rPr>
      </w:pPr>
      <w:r w:rsidRPr="004860F1">
        <w:rPr>
          <w:rFonts w:ascii="Arial" w:hAnsi="Arial"/>
        </w:rPr>
        <w:drawing>
          <wp:inline distT="0" distB="0" distL="0" distR="0" wp14:anchorId="18204CF2" wp14:editId="2A3491BE">
            <wp:extent cx="3591426" cy="7335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0CC" w14:textId="629ED889" w:rsidR="004860F1" w:rsidRDefault="004860F1" w:rsidP="004860F1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Atributo privado</w:t>
      </w:r>
    </w:p>
    <w:p w14:paraId="02E5E1C8" w14:textId="5AB65D78" w:rsidR="004860F1" w:rsidRPr="004860F1" w:rsidRDefault="004860F1" w:rsidP="004860F1">
      <w:pPr>
        <w:ind w:left="360"/>
        <w:rPr>
          <w:rFonts w:ascii="Arial" w:hAnsi="Arial"/>
        </w:rPr>
      </w:pPr>
      <w:r w:rsidRPr="004860F1">
        <w:rPr>
          <w:rFonts w:ascii="Arial" w:hAnsi="Arial"/>
        </w:rPr>
        <w:drawing>
          <wp:inline distT="0" distB="0" distL="0" distR="0" wp14:anchorId="212CAE8B" wp14:editId="4A30DE31">
            <wp:extent cx="2676899" cy="10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D128" w14:textId="4FC8D385" w:rsidR="004860F1" w:rsidRDefault="004860F1" w:rsidP="004860F1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Atributo publico</w:t>
      </w:r>
    </w:p>
    <w:p w14:paraId="6667675C" w14:textId="29258771" w:rsidR="004860F1" w:rsidRPr="004860F1" w:rsidRDefault="004860F1" w:rsidP="004860F1">
      <w:pPr>
        <w:ind w:left="360"/>
        <w:rPr>
          <w:rFonts w:ascii="Arial" w:hAnsi="Arial"/>
        </w:rPr>
      </w:pPr>
      <w:r w:rsidRPr="004860F1">
        <w:rPr>
          <w:rFonts w:ascii="Arial" w:hAnsi="Arial"/>
        </w:rPr>
        <w:drawing>
          <wp:inline distT="0" distB="0" distL="0" distR="0" wp14:anchorId="1FC9CCC6" wp14:editId="1BC18FCA">
            <wp:extent cx="3105583" cy="3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F1" w:rsidRPr="004860F1" w:rsidSect="00E15AED">
      <w:footerReference w:type="default" r:id="rId17"/>
      <w:pgSz w:w="12240" w:h="15840" w:code="1"/>
      <w:pgMar w:top="1418" w:right="1701" w:bottom="1418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0E79" w14:textId="77777777" w:rsidR="002B643A" w:rsidRDefault="002B643A" w:rsidP="004A4F55">
      <w:r>
        <w:separator/>
      </w:r>
    </w:p>
  </w:endnote>
  <w:endnote w:type="continuationSeparator" w:id="0">
    <w:p w14:paraId="056F6693" w14:textId="77777777" w:rsidR="002B643A" w:rsidRDefault="002B643A" w:rsidP="004A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009673"/>
      <w:docPartObj>
        <w:docPartGallery w:val="Page Numbers (Bottom of Page)"/>
        <w:docPartUnique/>
      </w:docPartObj>
    </w:sdtPr>
    <w:sdtEndPr/>
    <w:sdtContent>
      <w:p w14:paraId="159FB61B" w14:textId="77777777" w:rsidR="004A4F55" w:rsidRDefault="004A4F5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CAE6803" wp14:editId="19D8F4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Corchet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10B3C" w14:textId="77777777" w:rsidR="004A4F55" w:rsidRDefault="004A4F5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AE680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0110B3C" w14:textId="77777777" w:rsidR="004A4F55" w:rsidRDefault="004A4F5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316D8E8" wp14:editId="0E8C1B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ector recto de flecha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B4E722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476A" w14:textId="77777777" w:rsidR="002B643A" w:rsidRDefault="002B643A" w:rsidP="004A4F55">
      <w:r>
        <w:separator/>
      </w:r>
    </w:p>
  </w:footnote>
  <w:footnote w:type="continuationSeparator" w:id="0">
    <w:p w14:paraId="396FB079" w14:textId="77777777" w:rsidR="002B643A" w:rsidRDefault="002B643A" w:rsidP="004A4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40C"/>
    <w:multiLevelType w:val="hybridMultilevel"/>
    <w:tmpl w:val="D2861C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4FF"/>
    <w:multiLevelType w:val="hybridMultilevel"/>
    <w:tmpl w:val="B7469C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D3CD6"/>
    <w:multiLevelType w:val="hybridMultilevel"/>
    <w:tmpl w:val="63C298C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85"/>
    <w:multiLevelType w:val="multilevel"/>
    <w:tmpl w:val="52A26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9B"/>
    <w:rsid w:val="000E5671"/>
    <w:rsid w:val="001005E1"/>
    <w:rsid w:val="002B0202"/>
    <w:rsid w:val="002B643A"/>
    <w:rsid w:val="002E4507"/>
    <w:rsid w:val="00316A10"/>
    <w:rsid w:val="0034543B"/>
    <w:rsid w:val="00416889"/>
    <w:rsid w:val="00477B9B"/>
    <w:rsid w:val="004860F1"/>
    <w:rsid w:val="004A4F55"/>
    <w:rsid w:val="00504261"/>
    <w:rsid w:val="005149E3"/>
    <w:rsid w:val="005211DF"/>
    <w:rsid w:val="00651CDC"/>
    <w:rsid w:val="006540B2"/>
    <w:rsid w:val="00776A43"/>
    <w:rsid w:val="00795552"/>
    <w:rsid w:val="00865338"/>
    <w:rsid w:val="00896512"/>
    <w:rsid w:val="009960DF"/>
    <w:rsid w:val="00A74415"/>
    <w:rsid w:val="00AD38ED"/>
    <w:rsid w:val="00BA0966"/>
    <w:rsid w:val="00D51EFC"/>
    <w:rsid w:val="00DA0F69"/>
    <w:rsid w:val="00E07A26"/>
    <w:rsid w:val="00E15AED"/>
    <w:rsid w:val="00E9758A"/>
    <w:rsid w:val="00EF642C"/>
    <w:rsid w:val="00F50AB3"/>
    <w:rsid w:val="00F539CE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2CDB0"/>
  <w15:chartTrackingRefBased/>
  <w15:docId w15:val="{214058DE-4733-499B-A4A4-386F420D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F5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F5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5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5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5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5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5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F5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F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F55"/>
  </w:style>
  <w:style w:type="paragraph" w:styleId="Footer">
    <w:name w:val="footer"/>
    <w:basedOn w:val="Normal"/>
    <w:link w:val="FooterChar"/>
    <w:uiPriority w:val="99"/>
    <w:unhideWhenUsed/>
    <w:rsid w:val="004A4F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F55"/>
  </w:style>
  <w:style w:type="character" w:customStyle="1" w:styleId="Heading2Char">
    <w:name w:val="Heading 2 Char"/>
    <w:basedOn w:val="DefaultParagraphFont"/>
    <w:link w:val="Heading2"/>
    <w:uiPriority w:val="9"/>
    <w:rsid w:val="004A4F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5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5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5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5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5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5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A4F55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F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4F5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5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A4F5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A4F55"/>
    <w:rPr>
      <w:b/>
      <w:bCs/>
    </w:rPr>
  </w:style>
  <w:style w:type="character" w:styleId="Emphasis">
    <w:name w:val="Emphasis"/>
    <w:basedOn w:val="DefaultParagraphFont"/>
    <w:uiPriority w:val="20"/>
    <w:qFormat/>
    <w:rsid w:val="004A4F5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A4F5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A4F5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A4F5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5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55"/>
    <w:rPr>
      <w:b/>
      <w:i/>
      <w:sz w:val="24"/>
    </w:rPr>
  </w:style>
  <w:style w:type="character" w:styleId="SubtleEmphasis">
    <w:name w:val="Subtle Emphasis"/>
    <w:uiPriority w:val="19"/>
    <w:qFormat/>
    <w:rsid w:val="004A4F5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A4F5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A4F5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A4F5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A4F55"/>
    <w:rPr>
      <w:rFonts w:asciiTheme="majorHAnsi" w:eastAsiaTheme="majorEastAsia" w:hAnsiTheme="majorHAns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4A4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0F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0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tillas%20personalizadas%20de%20Office\PSE%20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2A8B-F10F-4D88-9E37-3011BDAB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 PLANTILLA.dotx</Template>
  <TotalTime>85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Villca</cp:lastModifiedBy>
  <cp:revision>2</cp:revision>
  <dcterms:created xsi:type="dcterms:W3CDTF">2022-03-22T22:30:00Z</dcterms:created>
  <dcterms:modified xsi:type="dcterms:W3CDTF">2022-03-24T22:24:00Z</dcterms:modified>
</cp:coreProperties>
</file>