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36EA" w14:textId="77777777" w:rsidR="00865338" w:rsidRPr="004A4F55" w:rsidRDefault="000E5671" w:rsidP="004A4F55">
      <w:pPr>
        <w:spacing w:line="360" w:lineRule="auto"/>
        <w:jc w:val="center"/>
        <w:rPr>
          <w:rFonts w:ascii="Arial" w:hAnsi="Arial"/>
          <w:b/>
          <w:bCs/>
          <w:sz w:val="28"/>
        </w:rPr>
      </w:pPr>
      <w:r w:rsidRPr="004A4F55">
        <w:rPr>
          <w:rFonts w:ascii="Arial" w:hAnsi="Arial"/>
          <w:b/>
          <w:bCs/>
          <w:sz w:val="28"/>
        </w:rPr>
        <w:t>UNIVERSIDAD PRIVADA “FRANZ TAMAYO”</w:t>
      </w:r>
    </w:p>
    <w:p w14:paraId="6B4185EC" w14:textId="77777777" w:rsidR="000E5671" w:rsidRDefault="000E5671" w:rsidP="004A4F5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Facultad de Ingeniería</w:t>
      </w:r>
    </w:p>
    <w:p w14:paraId="4BBBA38C" w14:textId="77777777" w:rsidR="000E5671" w:rsidRDefault="000E5671" w:rsidP="004A4F5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Carrera de Ingeniería de Sistemas</w:t>
      </w:r>
    </w:p>
    <w:p w14:paraId="787E1297" w14:textId="77777777" w:rsidR="000E5671" w:rsidRDefault="00896512" w:rsidP="000E5671">
      <w:pPr>
        <w:spacing w:before="100" w:beforeAutospacing="1" w:after="100" w:afterAutospacing="1" w:line="360" w:lineRule="auto"/>
        <w:jc w:val="center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F0928D" wp14:editId="1F33189F">
                <wp:simplePos x="0" y="0"/>
                <wp:positionH relativeFrom="margin">
                  <wp:align>center</wp:align>
                </wp:positionH>
                <wp:positionV relativeFrom="paragraph">
                  <wp:posOffset>2906395</wp:posOffset>
                </wp:positionV>
                <wp:extent cx="1828800" cy="752475"/>
                <wp:effectExtent l="0" t="0" r="0" b="952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C73FB3" w14:textId="670D441A" w:rsidR="00896512" w:rsidRPr="00896512" w:rsidRDefault="00B06C47" w:rsidP="00896512">
                            <w:pPr>
                              <w:spacing w:before="100" w:beforeAutospacing="1" w:after="100" w:afterAutospacing="1" w:line="360" w:lineRule="auto"/>
                              <w:jc w:val="center"/>
                              <w:rPr>
                                <w:rFonts w:ascii="Arial" w:hAnsi="Arial"/>
                                <w:bCs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092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28.85pt;width:2in;height:59.25pt;z-index:25165824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" filled="f" stroked="f">
                <v:textbox>
                  <w:txbxContent>
                    <w:p w14:paraId="55C73FB3" w14:textId="670D441A" w:rsidR="00896512" w:rsidRPr="00896512" w:rsidRDefault="00B06C47" w:rsidP="00896512">
                      <w:pPr>
                        <w:spacing w:before="100" w:beforeAutospacing="1" w:after="100" w:afterAutospacing="1" w:line="360" w:lineRule="auto"/>
                        <w:jc w:val="center"/>
                        <w:rPr>
                          <w:rFonts w:ascii="Arial" w:hAnsi="Arial"/>
                          <w:bCs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/>
                          <w:bCs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671">
        <w:rPr>
          <w:noProof/>
        </w:rPr>
        <w:drawing>
          <wp:inline distT="0" distB="0" distL="0" distR="0" wp14:anchorId="064446BC" wp14:editId="045A4BE7">
            <wp:extent cx="2440271" cy="2486025"/>
            <wp:effectExtent l="0" t="0" r="0" b="0"/>
            <wp:docPr id="1" name="Imagen 1" descr="Universidad Privada Franz Tamayo (Bolivia)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rivada Franz Tamayo (Bolivia) - EcuR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956" cy="24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17CE" w14:textId="77777777" w:rsidR="000E5671" w:rsidRPr="004A4F55" w:rsidRDefault="000E5671" w:rsidP="000E5671">
      <w:pPr>
        <w:spacing w:before="100" w:beforeAutospacing="1" w:after="100" w:afterAutospacing="1" w:line="360" w:lineRule="auto"/>
        <w:rPr>
          <w:rFonts w:ascii="Arial" w:hAnsi="Arial"/>
          <w:b/>
          <w:bCs/>
        </w:rPr>
      </w:pPr>
      <w:r w:rsidRPr="004A4F55">
        <w:rPr>
          <w:rFonts w:ascii="Arial" w:hAnsi="Arial"/>
          <w:b/>
          <w:bCs/>
        </w:rPr>
        <w:t>Estudiante:</w:t>
      </w:r>
    </w:p>
    <w:p w14:paraId="5A49F182" w14:textId="77777777" w:rsidR="000E5671" w:rsidRDefault="000E5671" w:rsidP="000E5671">
      <w:pPr>
        <w:spacing w:before="100" w:beforeAutospacing="1" w:after="100" w:afterAutospacing="1" w:line="360" w:lineRule="auto"/>
        <w:ind w:left="708"/>
        <w:rPr>
          <w:rFonts w:ascii="Arial" w:hAnsi="Arial"/>
        </w:rPr>
      </w:pPr>
      <w:r>
        <w:rPr>
          <w:rFonts w:ascii="Arial" w:hAnsi="Arial"/>
        </w:rPr>
        <w:t>Jose Yhilmar Villca Mayta</w:t>
      </w:r>
    </w:p>
    <w:p w14:paraId="61C2E07E" w14:textId="77777777" w:rsidR="000E5671" w:rsidRPr="004A4F55" w:rsidRDefault="000E5671" w:rsidP="000E5671">
      <w:pPr>
        <w:spacing w:before="100" w:beforeAutospacing="1" w:after="100" w:afterAutospacing="1" w:line="360" w:lineRule="auto"/>
        <w:rPr>
          <w:rFonts w:ascii="Arial" w:hAnsi="Arial"/>
          <w:b/>
          <w:bCs/>
        </w:rPr>
      </w:pPr>
      <w:r w:rsidRPr="004A4F55">
        <w:rPr>
          <w:rFonts w:ascii="Arial" w:hAnsi="Arial"/>
          <w:b/>
          <w:bCs/>
        </w:rPr>
        <w:t>Docente:</w:t>
      </w:r>
    </w:p>
    <w:p w14:paraId="0C2B1A91" w14:textId="65B1B5F4" w:rsidR="000E5671" w:rsidRPr="00B06C47" w:rsidRDefault="000E5671" w:rsidP="000E5671">
      <w:pPr>
        <w:spacing w:before="100" w:beforeAutospacing="1" w:after="100" w:afterAutospacing="1" w:line="360" w:lineRule="auto"/>
        <w:rPr>
          <w:rFonts w:ascii="Times New Roman" w:hAnsi="Times New Roman"/>
        </w:rPr>
      </w:pPr>
      <w:r>
        <w:rPr>
          <w:rFonts w:ascii="Arial" w:hAnsi="Arial"/>
        </w:rPr>
        <w:tab/>
        <w:t>ING.</w:t>
      </w:r>
      <w:r w:rsidRPr="000E5671">
        <w:t xml:space="preserve"> </w:t>
      </w:r>
    </w:p>
    <w:p w14:paraId="6CA6E984" w14:textId="77777777" w:rsidR="000E5671" w:rsidRPr="004A4F55" w:rsidRDefault="000E5671" w:rsidP="000E5671">
      <w:pPr>
        <w:spacing w:before="100" w:beforeAutospacing="1" w:after="100" w:afterAutospacing="1" w:line="360" w:lineRule="auto"/>
        <w:rPr>
          <w:rFonts w:ascii="Arial" w:hAnsi="Arial"/>
          <w:b/>
          <w:bCs/>
        </w:rPr>
      </w:pPr>
      <w:r w:rsidRPr="004A4F55">
        <w:rPr>
          <w:rFonts w:ascii="Arial" w:hAnsi="Arial"/>
          <w:b/>
          <w:bCs/>
        </w:rPr>
        <w:t>Materia:</w:t>
      </w:r>
    </w:p>
    <w:p w14:paraId="5A5959AC" w14:textId="26C6410E" w:rsidR="000E5671" w:rsidRDefault="000E5671" w:rsidP="000E5671">
      <w:pPr>
        <w:spacing w:before="100" w:beforeAutospacing="1" w:after="100" w:afterAutospacing="1" w:line="360" w:lineRule="auto"/>
        <w:rPr>
          <w:rFonts w:ascii="Arial" w:hAnsi="Arial"/>
        </w:rPr>
      </w:pPr>
      <w:r>
        <w:rPr>
          <w:rFonts w:ascii="Arial" w:hAnsi="Arial"/>
        </w:rPr>
        <w:tab/>
      </w:r>
      <w:r w:rsidR="00B06C47">
        <w:rPr>
          <w:rFonts w:ascii="Arial" w:hAnsi="Arial"/>
        </w:rPr>
        <w:t>PROGRAMACION DE SISTEMAS EMBEBIDOS</w:t>
      </w:r>
    </w:p>
    <w:p w14:paraId="30D20AE7" w14:textId="77777777" w:rsidR="004A4F55" w:rsidRDefault="004A4F55" w:rsidP="004A4F55">
      <w:pPr>
        <w:spacing w:before="100" w:beforeAutospacing="1" w:after="100" w:afterAutospacing="1" w:line="360" w:lineRule="auto"/>
        <w:jc w:val="center"/>
        <w:rPr>
          <w:rFonts w:ascii="Arial" w:hAnsi="Arial"/>
        </w:rPr>
      </w:pPr>
      <w:r>
        <w:rPr>
          <w:rFonts w:ascii="Arial" w:hAnsi="Arial"/>
        </w:rPr>
        <w:t>El Alto – Bolivia</w:t>
      </w:r>
    </w:p>
    <w:p w14:paraId="04F91D95" w14:textId="12771FE7" w:rsidR="004A4F55" w:rsidRDefault="00896512" w:rsidP="004A4F55">
      <w:pPr>
        <w:spacing w:before="100" w:beforeAutospacing="1" w:after="100" w:afterAutospacing="1" w:line="360" w:lineRule="auto"/>
        <w:jc w:val="center"/>
        <w:rPr>
          <w:rFonts w:ascii="Arial" w:hAnsi="Arial"/>
        </w:rPr>
      </w:pPr>
      <w:r>
        <w:rPr>
          <w:rFonts w:ascii="Arial" w:hAnsi="Arial"/>
        </w:rPr>
        <w:t>I</w:t>
      </w:r>
      <w:r w:rsidR="004A4F55">
        <w:rPr>
          <w:rFonts w:ascii="Arial" w:hAnsi="Arial"/>
        </w:rPr>
        <w:t>-202</w:t>
      </w:r>
      <w:r w:rsidR="00B334E9">
        <w:rPr>
          <w:rFonts w:ascii="Arial" w:hAnsi="Arial"/>
        </w:rPr>
        <w:t>2</w:t>
      </w:r>
    </w:p>
    <w:p w14:paraId="7F0F9930" w14:textId="1474B017" w:rsidR="00B334E9" w:rsidRDefault="00B334E9" w:rsidP="004A4F55">
      <w:pPr>
        <w:spacing w:before="100" w:beforeAutospacing="1" w:after="100" w:afterAutospacing="1" w:line="360" w:lineRule="auto"/>
        <w:jc w:val="center"/>
        <w:rPr>
          <w:rFonts w:ascii="Arial" w:hAnsi="Arial"/>
        </w:rPr>
      </w:pPr>
    </w:p>
    <w:p w14:paraId="5B941A53" w14:textId="7D3481BF" w:rsidR="00B334E9" w:rsidRDefault="00B334E9" w:rsidP="00B334E9">
      <w:pPr>
        <w:spacing w:before="100" w:beforeAutospacing="1" w:after="100" w:afterAutospacing="1" w:line="360" w:lineRule="auto"/>
        <w:rPr>
          <w:rFonts w:ascii="Arial" w:hAnsi="Arial"/>
        </w:rPr>
      </w:pPr>
      <w:r>
        <w:rPr>
          <w:rFonts w:ascii="Arial" w:hAnsi="Arial"/>
        </w:rPr>
        <w:lastRenderedPageBreak/>
        <w:t>Consigna</w:t>
      </w:r>
    </w:p>
    <w:p w14:paraId="62628102" w14:textId="4A78A692" w:rsidR="00B334E9" w:rsidRDefault="00B334E9" w:rsidP="00B334E9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/>
        </w:rPr>
      </w:pPr>
      <w:r>
        <w:rPr>
          <w:rFonts w:ascii="Arial" w:hAnsi="Arial"/>
        </w:rPr>
        <w:t xml:space="preserve">Se debe crear una clase PYTHON </w:t>
      </w:r>
    </w:p>
    <w:p w14:paraId="119B1312" w14:textId="67A35936" w:rsidR="00B334E9" w:rsidRDefault="00B334E9" w:rsidP="00B334E9">
      <w:pPr>
        <w:pStyle w:val="Prrafodelista"/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/>
        </w:rPr>
      </w:pPr>
      <w:r>
        <w:rPr>
          <w:rFonts w:ascii="Arial" w:hAnsi="Arial"/>
        </w:rPr>
        <w:t>El nombre de la clase deber ser : MathUtils.py</w:t>
      </w:r>
    </w:p>
    <w:p w14:paraId="00A25FA3" w14:textId="2B99B1F5" w:rsidR="00B334E9" w:rsidRPr="00B334E9" w:rsidRDefault="00B334E9" w:rsidP="00B334E9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/>
        </w:rPr>
      </w:pPr>
      <w:r>
        <w:rPr>
          <w:rFonts w:ascii="Arial" w:hAnsi="Arial"/>
        </w:rPr>
        <w:t>Instanciar en la clase main.py</w:t>
      </w:r>
    </w:p>
    <w:sectPr w:rsidR="00B334E9" w:rsidRPr="00B334E9" w:rsidSect="00896512">
      <w:footerReference w:type="default" r:id="rId9"/>
      <w:pgSz w:w="12240" w:h="15840" w:code="1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94926" w14:textId="77777777" w:rsidR="0032684D" w:rsidRDefault="0032684D" w:rsidP="004A4F55">
      <w:r>
        <w:separator/>
      </w:r>
    </w:p>
  </w:endnote>
  <w:endnote w:type="continuationSeparator" w:id="0">
    <w:p w14:paraId="2EE54D21" w14:textId="77777777" w:rsidR="0032684D" w:rsidRDefault="0032684D" w:rsidP="004A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009673"/>
      <w:docPartObj>
        <w:docPartGallery w:val="Page Numbers (Bottom of Page)"/>
        <w:docPartUnique/>
      </w:docPartObj>
    </w:sdtPr>
    <w:sdtEndPr/>
    <w:sdtContent>
      <w:p w14:paraId="2DEEE679" w14:textId="77777777" w:rsidR="004A4F55" w:rsidRDefault="004A4F5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A24D0D0" wp14:editId="716BAC1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Corchet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81B4A" w14:textId="77777777" w:rsidR="004A4F55" w:rsidRDefault="004A4F5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24D0D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6" o:spid="_x0000_s1027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0381B4A" w14:textId="77777777" w:rsidR="004A4F55" w:rsidRDefault="004A4F5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AB65B0E" wp14:editId="50CFFA6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Conector recto de flecha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8C9FC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E3226" w14:textId="77777777" w:rsidR="0032684D" w:rsidRDefault="0032684D" w:rsidP="004A4F55">
      <w:r>
        <w:separator/>
      </w:r>
    </w:p>
  </w:footnote>
  <w:footnote w:type="continuationSeparator" w:id="0">
    <w:p w14:paraId="295E0F67" w14:textId="77777777" w:rsidR="0032684D" w:rsidRDefault="0032684D" w:rsidP="004A4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64FF"/>
    <w:multiLevelType w:val="hybridMultilevel"/>
    <w:tmpl w:val="B7469C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AFE"/>
    <w:multiLevelType w:val="hybridMultilevel"/>
    <w:tmpl w:val="4904B294"/>
    <w:lvl w:ilvl="0" w:tplc="094020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DE12A85"/>
    <w:multiLevelType w:val="multilevel"/>
    <w:tmpl w:val="52A26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E9"/>
    <w:rsid w:val="000E5671"/>
    <w:rsid w:val="0032684D"/>
    <w:rsid w:val="0034543B"/>
    <w:rsid w:val="004A4F55"/>
    <w:rsid w:val="005149E3"/>
    <w:rsid w:val="005211DF"/>
    <w:rsid w:val="006540B2"/>
    <w:rsid w:val="00795552"/>
    <w:rsid w:val="00865338"/>
    <w:rsid w:val="00896512"/>
    <w:rsid w:val="00A74415"/>
    <w:rsid w:val="00AD38ED"/>
    <w:rsid w:val="00B06C47"/>
    <w:rsid w:val="00B334E9"/>
    <w:rsid w:val="00BA0966"/>
    <w:rsid w:val="00D51EFC"/>
    <w:rsid w:val="00DA0F69"/>
    <w:rsid w:val="00E07A26"/>
    <w:rsid w:val="00E9758A"/>
    <w:rsid w:val="00EF642C"/>
    <w:rsid w:val="00F50AB3"/>
    <w:rsid w:val="00F539CE"/>
    <w:rsid w:val="00F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72EB2"/>
  <w15:chartTrackingRefBased/>
  <w15:docId w15:val="{CE4CDDF0-81F3-4C4C-AA0B-E1480805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55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4F5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F5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F5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F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F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F55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F55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F5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F5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F5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F5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A4F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4F55"/>
  </w:style>
  <w:style w:type="paragraph" w:styleId="Piedepgina">
    <w:name w:val="footer"/>
    <w:basedOn w:val="Normal"/>
    <w:link w:val="PiedepginaCar"/>
    <w:uiPriority w:val="99"/>
    <w:unhideWhenUsed/>
    <w:rsid w:val="004A4F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F55"/>
  </w:style>
  <w:style w:type="character" w:customStyle="1" w:styleId="Ttulo2Car">
    <w:name w:val="Título 2 Car"/>
    <w:basedOn w:val="Fuentedeprrafopredeter"/>
    <w:link w:val="Ttulo2"/>
    <w:uiPriority w:val="9"/>
    <w:rsid w:val="004A4F5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F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F55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F55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F55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F55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F55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F55"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sid w:val="004A4F55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A4F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4A4F5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F5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4A4F55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A4F55"/>
    <w:rPr>
      <w:b/>
      <w:bCs/>
    </w:rPr>
  </w:style>
  <w:style w:type="character" w:styleId="nfasis">
    <w:name w:val="Emphasis"/>
    <w:basedOn w:val="Fuentedeprrafopredeter"/>
    <w:uiPriority w:val="20"/>
    <w:qFormat/>
    <w:rsid w:val="004A4F55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4A4F55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4A4F5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4A4F5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F55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F55"/>
    <w:rPr>
      <w:b/>
      <w:i/>
      <w:sz w:val="24"/>
    </w:rPr>
  </w:style>
  <w:style w:type="character" w:styleId="nfasissutil">
    <w:name w:val="Subtle Emphasis"/>
    <w:uiPriority w:val="19"/>
    <w:qFormat/>
    <w:rsid w:val="004A4F55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4A4F55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4A4F55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4A4F55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4A4F55"/>
    <w:rPr>
      <w:rFonts w:asciiTheme="majorHAnsi" w:eastAsiaTheme="majorEastAsia" w:hAnsiTheme="majorHAnsi"/>
      <w:b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4A4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Plantillas%20personalizadas%20de%20Office\plantilla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2A8B-F10F-4D88-9E37-3011BDAB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documento.dotx</Template>
  <TotalTime>5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jose villca</cp:lastModifiedBy>
  <cp:revision>2</cp:revision>
  <dcterms:created xsi:type="dcterms:W3CDTF">2022-03-17T23:30:00Z</dcterms:created>
  <dcterms:modified xsi:type="dcterms:W3CDTF">2022-03-17T23:35:00Z</dcterms:modified>
</cp:coreProperties>
</file>